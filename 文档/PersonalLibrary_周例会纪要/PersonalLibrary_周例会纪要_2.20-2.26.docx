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  <w:bookmarkStart w:id="1" w:name="_GoBack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F5663" w:rsidRDefault="00C63A8D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BF5663">
              <w:rPr>
                <w:sz w:val="24"/>
              </w:rPr>
              <w:fldChar w:fldCharType="begin"/>
            </w:r>
            <w:r w:rsidR="00BF5663">
              <w:rPr>
                <w:sz w:val="24"/>
              </w:rPr>
              <w:instrText xml:space="preserve"> </w:instrText>
            </w:r>
            <w:r w:rsidR="00BF5663">
              <w:rPr>
                <w:rFonts w:hint="eastAsia"/>
                <w:sz w:val="24"/>
              </w:rPr>
              <w:instrText>DOCPROPERTY "</w:instrText>
            </w:r>
            <w:r w:rsidR="00BF5663">
              <w:rPr>
                <w:rFonts w:hint="eastAsia"/>
                <w:sz w:val="24"/>
              </w:rPr>
              <w:instrText>项目编号</w:instrText>
            </w:r>
            <w:r w:rsidR="00BF5663">
              <w:rPr>
                <w:rFonts w:hint="eastAsia"/>
                <w:sz w:val="24"/>
              </w:rPr>
              <w:instrText>"  \* MERGEFORMAT</w:instrText>
            </w:r>
            <w:r w:rsidR="00BF5663">
              <w:rPr>
                <w:sz w:val="24"/>
              </w:rPr>
              <w:instrText xml:space="preserve"> </w:instrText>
            </w:r>
            <w:r w:rsidR="00BF5663">
              <w:rPr>
                <w:sz w:val="24"/>
              </w:rPr>
              <w:fldChar w:fldCharType="separate"/>
            </w:r>
            <w:r w:rsidR="00BF5663">
              <w:rPr>
                <w:sz w:val="24"/>
              </w:rPr>
              <w:t>HD20160220SR005</w:t>
            </w:r>
            <w:r w:rsidR="00BF5663">
              <w:rPr>
                <w:sz w:val="24"/>
              </w:rPr>
              <w:fldChar w:fldCharType="end"/>
            </w:r>
          </w:p>
          <w:p w:rsidR="002159CC" w:rsidRDefault="00BF5663">
            <w:pPr>
              <w:pStyle w:val="a6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bookmarkEnd w:id="1"/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</w:p>
          <w:p w:rsidR="002159CC" w:rsidRPr="00BF5663" w:rsidRDefault="002159CC" w:rsidP="00BF5663">
            <w:pPr>
              <w:ind w:left="684" w:hangingChars="342" w:hanging="684"/>
              <w:rPr>
                <w:rFonts w:cs="Arial" w:hint="eastAsia"/>
                <w:szCs w:val="21"/>
              </w:rPr>
            </w:pPr>
            <w:r w:rsidRPr="00BF5663">
              <w:rPr>
                <w:rFonts w:cs="Arial"/>
                <w:szCs w:val="21"/>
              </w:rPr>
              <w:fldChar w:fldCharType="begin"/>
            </w:r>
            <w:r w:rsidRPr="00BF5663">
              <w:rPr>
                <w:rFonts w:cs="Arial"/>
                <w:szCs w:val="21"/>
              </w:rPr>
              <w:instrText xml:space="preserve"> DOCPROPERTY "Category"  \* MERGEFORMAT </w:instrText>
            </w:r>
            <w:r w:rsidRPr="00BF5663">
              <w:rPr>
                <w:rFonts w:cs="Arial"/>
                <w:szCs w:val="21"/>
              </w:rPr>
              <w:fldChar w:fldCharType="separate"/>
            </w:r>
            <w:r w:rsidRPr="00BF5663">
              <w:rPr>
                <w:rFonts w:cs="Arial" w:hint="eastAsia"/>
                <w:szCs w:val="21"/>
              </w:rPr>
              <w:t>分</w:t>
            </w:r>
            <w:r w:rsidRPr="00BF5663">
              <w:rPr>
                <w:rFonts w:cs="Arial" w:hint="eastAsia"/>
                <w:szCs w:val="21"/>
              </w:rPr>
              <w:t xml:space="preserve">  </w:t>
            </w:r>
            <w:r w:rsidRPr="00BF5663">
              <w:rPr>
                <w:rFonts w:cs="Arial" w:hint="eastAsia"/>
                <w:szCs w:val="21"/>
              </w:rPr>
              <w:t>类</w:t>
            </w:r>
            <w:r w:rsidRPr="00BF5663">
              <w:rPr>
                <w:rFonts w:cs="Arial"/>
                <w:szCs w:val="21"/>
              </w:rPr>
              <w:fldChar w:fldCharType="end"/>
            </w:r>
            <w:r w:rsidRPr="00BF5663">
              <w:rPr>
                <w:rFonts w:cs="Arial" w:hint="eastAsia"/>
                <w:szCs w:val="21"/>
              </w:rPr>
              <w:t>:</w:t>
            </w:r>
          </w:p>
          <w:p w:rsidR="00BF5663" w:rsidRPr="00BF5663" w:rsidRDefault="00BF5663" w:rsidP="00BF5663">
            <w:pPr>
              <w:ind w:left="684" w:hangingChars="342" w:hanging="684"/>
              <w:rPr>
                <w:rFonts w:cs="Arial" w:hint="eastAsia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周例会纪要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 w:hint="eastAsia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使用者</w:t>
            </w:r>
            <w:r w:rsidRPr="00BF5663">
              <w:rPr>
                <w:rFonts w:cs="Arial" w:hint="eastAsia"/>
                <w:szCs w:val="21"/>
              </w:rPr>
              <w:t>:</w:t>
            </w:r>
          </w:p>
          <w:p w:rsidR="00BF5663" w:rsidRPr="00BF5663" w:rsidRDefault="00BF5663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PureDark</w:t>
            </w:r>
            <w:r w:rsidRPr="00BF5663">
              <w:rPr>
                <w:rFonts w:cs="Arial" w:hint="eastAsia"/>
                <w:szCs w:val="21"/>
              </w:rPr>
              <w:t>开发组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 w:hint="eastAsia"/>
                <w:szCs w:val="21"/>
              </w:rPr>
            </w:pPr>
            <w:r w:rsidRPr="00BF5663">
              <w:rPr>
                <w:rFonts w:cs="Arial"/>
                <w:szCs w:val="21"/>
              </w:rPr>
              <w:fldChar w:fldCharType="begin"/>
            </w:r>
            <w:r w:rsidRPr="00BF5663">
              <w:rPr>
                <w:rFonts w:cs="Arial"/>
                <w:szCs w:val="21"/>
              </w:rPr>
              <w:instrText xml:space="preserve"> </w:instrText>
            </w:r>
            <w:r w:rsidRPr="00BF5663">
              <w:rPr>
                <w:rFonts w:cs="Arial" w:hint="eastAsia"/>
                <w:szCs w:val="21"/>
              </w:rPr>
              <w:instrText>DOCPROPERTY "</w:instrText>
            </w:r>
            <w:r w:rsidRPr="00BF5663">
              <w:rPr>
                <w:rFonts w:cs="Arial" w:hint="eastAsia"/>
                <w:szCs w:val="21"/>
              </w:rPr>
              <w:instrText>文档编号</w:instrText>
            </w:r>
            <w:r w:rsidRPr="00BF5663">
              <w:rPr>
                <w:rFonts w:cs="Arial" w:hint="eastAsia"/>
                <w:szCs w:val="21"/>
              </w:rPr>
              <w:instrText>"  \* MERGEFORMAT</w:instrText>
            </w:r>
            <w:r w:rsidRPr="00BF5663">
              <w:rPr>
                <w:rFonts w:cs="Arial"/>
                <w:szCs w:val="21"/>
              </w:rPr>
              <w:instrText xml:space="preserve"> </w:instrText>
            </w:r>
            <w:r w:rsidRPr="00BF5663">
              <w:rPr>
                <w:rFonts w:cs="Arial"/>
                <w:szCs w:val="21"/>
              </w:rPr>
              <w:fldChar w:fldCharType="separate"/>
            </w:r>
            <w:r w:rsidRPr="00BF5663">
              <w:rPr>
                <w:rFonts w:cs="Arial" w:hint="eastAsia"/>
                <w:szCs w:val="21"/>
              </w:rPr>
              <w:t>文档编号</w:t>
            </w:r>
            <w:r w:rsidRPr="00BF5663">
              <w:rPr>
                <w:rFonts w:cs="Arial"/>
                <w:szCs w:val="21"/>
              </w:rPr>
              <w:fldChar w:fldCharType="end"/>
            </w:r>
            <w:r w:rsidRPr="00BF5663">
              <w:rPr>
                <w:rFonts w:cs="Arial" w:hint="eastAsia"/>
                <w:szCs w:val="21"/>
              </w:rPr>
              <w:t>：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 w:hint="eastAsia"/>
                <w:szCs w:val="21"/>
              </w:rPr>
            </w:pPr>
            <w:r w:rsidRPr="00BF5663">
              <w:rPr>
                <w:rFonts w:cs="Arial"/>
                <w:szCs w:val="21"/>
              </w:rPr>
              <w:t>HD-PMC-30</w:t>
            </w:r>
            <w:r w:rsidR="00CF4E5D" w:rsidRPr="00BF5663">
              <w:rPr>
                <w:rFonts w:cs="Arial" w:hint="eastAsia"/>
                <w:szCs w:val="21"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r w:rsidR="00BF5663">
              <w:rPr>
                <w:rFonts w:ascii="楷体_GB2312" w:eastAsia="楷体_GB2312" w:hint="eastAsia"/>
                <w:sz w:val="30"/>
              </w:rPr>
              <w:t>PureDark开发组</w:t>
            </w:r>
          </w:p>
          <w:p w:rsidR="002159CC" w:rsidRPr="00C63A8D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BF5663">
              <w:rPr>
                <w:rFonts w:hAnsi="宋体" w:hint="eastAsia"/>
                <w:sz w:val="30"/>
                <w:szCs w:val="30"/>
              </w:rPr>
              <w:t>张秋雯、李筱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</w:p>
          <w:p w:rsidR="002159CC" w:rsidRPr="00C63A8D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BF5663">
              <w:rPr>
                <w:rFonts w:hAnsi="宋体" w:hint="eastAsia"/>
                <w:sz w:val="30"/>
                <w:szCs w:val="30"/>
              </w:rPr>
              <w:t>2016-0</w:t>
            </w:r>
            <w:r w:rsidR="00BF5663">
              <w:rPr>
                <w:rFonts w:hAnsi="宋体"/>
                <w:sz w:val="30"/>
                <w:szCs w:val="30"/>
              </w:rPr>
              <w:t>2-26</w:t>
            </w:r>
          </w:p>
          <w:p w:rsidR="00BF03FB" w:rsidRDefault="00BF03FB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cs="Arial" w:hint="eastAsia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159CC" w:rsidRDefault="00BF5663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68730" cy="354330"/>
                  <wp:effectExtent l="0" t="0" r="7620" b="762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DD3826" w:rsidRDefault="00DD3826">
      <w:pPr>
        <w:rPr>
          <w:rFonts w:hAnsi="宋体" w:hint="eastAsia"/>
          <w:b/>
          <w:bCs/>
          <w:sz w:val="24"/>
        </w:rPr>
      </w:pPr>
    </w:p>
    <w:p w:rsidR="002159CC" w:rsidRDefault="002159CC" w:rsidP="00BF03FB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B4241B" w:rsidP="00BF566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BF5663">
              <w:t>16-2-26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BF5663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 w:rsidR="00824760">
              <w:rPr>
                <w:rFonts w:hint="eastAsia"/>
              </w:rPr>
              <w:t>：</w:t>
            </w:r>
            <w:r>
              <w:rPr>
                <w:rFonts w:hint="eastAsia"/>
              </w:rPr>
              <w:t>10-18</w:t>
            </w:r>
            <w:r w:rsidR="00824760">
              <w:rPr>
                <w:rFonts w:hint="eastAsia"/>
              </w:rPr>
              <w:t>：</w:t>
            </w:r>
            <w:r w:rsidR="009F7FA1">
              <w:rPr>
                <w:rFonts w:hint="eastAsia"/>
              </w:rPr>
              <w:t>3</w:t>
            </w:r>
            <w:r w:rsidR="00824760"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</w:tcPr>
          <w:p w:rsidR="005E2314" w:rsidRDefault="00C63A8D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会议室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BF5663">
              <w:rPr>
                <w:rFonts w:hint="eastAsia"/>
                <w:b/>
                <w:sz w:val="28"/>
                <w:szCs w:val="28"/>
              </w:rPr>
              <w:t>PersonalLibrary</w:t>
            </w:r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BF5663">
              <w:rPr>
                <w:rFonts w:hint="eastAsia"/>
                <w:b/>
                <w:sz w:val="28"/>
                <w:szCs w:val="28"/>
              </w:rPr>
              <w:t>张秋雯</w:t>
            </w:r>
          </w:p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BF5663">
              <w:rPr>
                <w:rFonts w:hint="eastAsia"/>
                <w:b/>
                <w:bCs/>
                <w:color w:val="000000"/>
              </w:rPr>
              <w:t>梁雨聪、徐一飞、史雷思、刘柏呈、李筱</w:t>
            </w:r>
          </w:p>
          <w:p w:rsidR="005E2314" w:rsidRPr="00C63A8D" w:rsidRDefault="005E2314" w:rsidP="00C31042">
            <w:pPr>
              <w:rPr>
                <w:rFonts w:hint="eastAsia"/>
                <w:b/>
              </w:rPr>
            </w:pPr>
          </w:p>
          <w:p w:rsidR="005E2314" w:rsidRPr="007C23DB" w:rsidRDefault="005E2314" w:rsidP="00C31042">
            <w:pPr>
              <w:rPr>
                <w:rFonts w:hint="eastAsia"/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A0241" w:rsidRDefault="008E263B" w:rsidP="00CA0241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8E263B">
              <w:rPr>
                <w:rFonts w:ascii="宋体" w:hAnsi="宋体" w:hint="eastAsia"/>
                <w:sz w:val="24"/>
                <w:szCs w:val="24"/>
              </w:rPr>
              <w:t>本周主要的工作是</w:t>
            </w:r>
            <w:r w:rsidR="00BF5663">
              <w:rPr>
                <w:rFonts w:ascii="宋体" w:hAnsi="宋体" w:hint="eastAsia"/>
                <w:sz w:val="24"/>
                <w:szCs w:val="24"/>
              </w:rPr>
              <w:t>项目的策划阶段和需求阶段。</w:t>
            </w:r>
            <w:r w:rsidR="003F7E11" w:rsidRPr="003F7E11">
              <w:rPr>
                <w:rFonts w:ascii="宋体" w:hAnsi="宋体" w:hint="eastAsia"/>
                <w:sz w:val="24"/>
                <w:szCs w:val="24"/>
              </w:rPr>
              <w:t>评审</w:t>
            </w:r>
            <w:r w:rsidR="00BF5663">
              <w:rPr>
                <w:rFonts w:ascii="宋体" w:hAnsi="宋体" w:hint="eastAsia"/>
                <w:sz w:val="24"/>
                <w:szCs w:val="24"/>
              </w:rPr>
              <w:t>这两个阶段产生的工件。</w:t>
            </w:r>
          </w:p>
          <w:p w:rsidR="00CA0241" w:rsidRDefault="00AF1AC5" w:rsidP="00C63A8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CA0241">
              <w:rPr>
                <w:rFonts w:ascii="宋体" w:hAnsi="宋体" w:hint="eastAsia"/>
                <w:sz w:val="24"/>
                <w:szCs w:val="24"/>
              </w:rPr>
              <w:t>项目</w:t>
            </w:r>
            <w:r w:rsidR="003F7E11">
              <w:rPr>
                <w:rFonts w:ascii="宋体" w:hAnsi="宋体" w:hint="eastAsia"/>
                <w:sz w:val="24"/>
                <w:szCs w:val="24"/>
              </w:rPr>
              <w:t>顺利启动</w:t>
            </w:r>
            <w:r w:rsidRPr="00CA0241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C63A8D" w:rsidRPr="00CA0241" w:rsidRDefault="003E4E02" w:rsidP="00C63A8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没有发生任何风险。</w:t>
            </w:r>
          </w:p>
          <w:p w:rsidR="00C63A8D" w:rsidRPr="005E2314" w:rsidRDefault="00C63A8D" w:rsidP="005E2314"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2159CC" w:rsidRDefault="002159CC">
      <w:pPr>
        <w:rPr>
          <w:rFonts w:ascii="宋体" w:hint="eastAsia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rFonts w:hint="eastAsia"/>
          <w:sz w:val="30"/>
        </w:rPr>
      </w:pPr>
    </w:p>
    <w:p w:rsidR="002159CC" w:rsidRDefault="002159CC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566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梁雨聪</w:t>
            </w:r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梁雨聪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</w:p>
        </w:tc>
      </w:tr>
      <w:tr w:rsidR="00BF566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史雷思</w:t>
            </w:r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史雷思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</w:p>
        </w:tc>
      </w:tr>
      <w:tr w:rsidR="00BF5663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刘柏呈</w:t>
            </w:r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刘柏呈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</w:p>
        </w:tc>
      </w:tr>
      <w:tr w:rsidR="00BF5663" w:rsidTr="0077487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徐一飞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徐一飞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</w:p>
        </w:tc>
      </w:tr>
      <w:tr w:rsidR="00BF5663" w:rsidTr="0077487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李筱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配置管理工程师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李筱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</w:p>
        </w:tc>
      </w:tr>
      <w:tr w:rsidR="00BF5663" w:rsidTr="0077487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张秋雯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质量保证工程师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  <w:r w:rsidRPr="00BF5663">
              <w:rPr>
                <w:rFonts w:hint="eastAsia"/>
                <w:sz w:val="24"/>
              </w:rPr>
              <w:t>张秋雯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rFonts w:hint="eastAsia"/>
                <w:sz w:val="24"/>
              </w:rPr>
            </w:pPr>
          </w:p>
        </w:tc>
      </w:tr>
      <w:tr w:rsidR="00F3151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865C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865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</w:tr>
      <w:tr w:rsidR="00F3151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</w:tr>
      <w:tr w:rsidR="00F3151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</w:tr>
      <w:tr w:rsidR="00F3151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</w:tr>
      <w:tr w:rsidR="00F3151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Pr="00564840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Pr="00564840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</w:tr>
      <w:tr w:rsidR="00F31511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Pr="00564840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Pr="00564840" w:rsidRDefault="00F31511" w:rsidP="00B10BD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rFonts w:hint="eastAsia"/>
                <w:sz w:val="24"/>
              </w:rPr>
            </w:pPr>
          </w:p>
        </w:tc>
      </w:tr>
      <w:tr w:rsidR="00F3151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rFonts w:hint="eastAsia"/>
          <w:sz w:val="30"/>
        </w:rPr>
      </w:pPr>
    </w:p>
    <w:p w:rsidR="002159CC" w:rsidRDefault="002159CC">
      <w:pPr>
        <w:pStyle w:val="af4"/>
        <w:rPr>
          <w:rFonts w:hint="eastAsia"/>
        </w:rPr>
      </w:pPr>
    </w:p>
    <w:p w:rsidR="002159CC" w:rsidRDefault="002159CC">
      <w:pPr>
        <w:rPr>
          <w:rFonts w:hint="eastAsia"/>
        </w:rPr>
      </w:pPr>
    </w:p>
    <w:sectPr w:rsidR="002159CC">
      <w:headerReference w:type="first" r:id="rId10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70E" w:rsidRDefault="002F370E">
      <w:r>
        <w:separator/>
      </w:r>
    </w:p>
  </w:endnote>
  <w:endnote w:type="continuationSeparator" w:id="0">
    <w:p w:rsidR="002F370E" w:rsidRDefault="002F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70E" w:rsidRDefault="002F370E">
      <w:r>
        <w:separator/>
      </w:r>
    </w:p>
  </w:footnote>
  <w:footnote w:type="continuationSeparator" w:id="0">
    <w:p w:rsidR="002F370E" w:rsidRDefault="002F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02" w:rsidRDefault="00AF751C" w:rsidP="006A6502">
    <w:pPr>
      <w:pStyle w:val="a8"/>
      <w:ind w:firstLine="0"/>
      <w:rPr>
        <w:rFonts w:hint="eastAsia"/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7A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2F370E"/>
    <w:rsid w:val="00332929"/>
    <w:rsid w:val="003431FD"/>
    <w:rsid w:val="00361D84"/>
    <w:rsid w:val="003B0612"/>
    <w:rsid w:val="003B06C3"/>
    <w:rsid w:val="003B47A3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C4439"/>
    <w:rsid w:val="005061E8"/>
    <w:rsid w:val="00510626"/>
    <w:rsid w:val="005528CF"/>
    <w:rsid w:val="00564840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C48A9"/>
    <w:rsid w:val="0080432E"/>
    <w:rsid w:val="0081230A"/>
    <w:rsid w:val="00821768"/>
    <w:rsid w:val="00824760"/>
    <w:rsid w:val="008658FE"/>
    <w:rsid w:val="00893BF0"/>
    <w:rsid w:val="008E263B"/>
    <w:rsid w:val="0091263D"/>
    <w:rsid w:val="00943B39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BF0"/>
    <w:rsid w:val="00A66494"/>
    <w:rsid w:val="00AD11E4"/>
    <w:rsid w:val="00AD79F2"/>
    <w:rsid w:val="00AF1AC5"/>
    <w:rsid w:val="00AF751C"/>
    <w:rsid w:val="00B10BDE"/>
    <w:rsid w:val="00B10F21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BF5663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1851"/>
    <w:rsid w:val="00CF1C12"/>
    <w:rsid w:val="00CF4E5D"/>
    <w:rsid w:val="00D202B0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B05"/>
    <w:rsid w:val="00F04F1D"/>
    <w:rsid w:val="00F31511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C8405-42F4-47EF-888F-2D00AA88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basedOn w:val="a2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 Char Char"/>
    <w:basedOn w:val="a2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B1C9-23B8-424B-8286-9A87F4C8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PersonalLibrary_周例会纪要_2.20-2.27.docx</Template>
  <TotalTime>1</TotalTime>
  <Pages>3</Pages>
  <Words>138</Words>
  <Characters>792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张秋雯</cp:lastModifiedBy>
  <cp:revision>2</cp:revision>
  <dcterms:created xsi:type="dcterms:W3CDTF">2016-03-02T07:32:00Z</dcterms:created>
  <dcterms:modified xsi:type="dcterms:W3CDTF">2016-03-02T07:32:00Z</dcterms:modified>
</cp:coreProperties>
</file>